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91025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  <w:lang w:eastAsia="de-CH"/>
          <w14:ligatures w14:val="none"/>
        </w:rPr>
      </w:sdtEndPr>
      <w:sdtContent>
        <w:p w14:paraId="5397C7EE" w14:textId="77777777" w:rsidR="00617486" w:rsidRDefault="00617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7A33" wp14:editId="330AD0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076ABE" w14:textId="77777777" w:rsidR="00617486" w:rsidRDefault="00617486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Kaveen Kanesalingam</w:t>
                                      </w:r>
                                    </w:p>
                                  </w:sdtContent>
                                </w:sdt>
                                <w:p w14:paraId="3796ABBA" w14:textId="77777777" w:rsidR="00617486" w:rsidRDefault="00617486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B4ACF0E" w14:textId="79C6462E" w:rsidR="00617486" w:rsidRDefault="00B24FE7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FF6350F" w14:textId="77777777" w:rsidR="00617486" w:rsidRDefault="000E4018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867A33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076ABE" w14:textId="77777777" w:rsidR="00617486" w:rsidRDefault="00617486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Kaveen Kanesalingam</w:t>
                                </w:r>
                              </w:p>
                            </w:sdtContent>
                          </w:sdt>
                          <w:p w14:paraId="3796ABBA" w14:textId="77777777" w:rsidR="00617486" w:rsidRDefault="00617486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4ACF0E" w14:textId="79C6462E" w:rsidR="00617486" w:rsidRDefault="00B24FE7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FF6350F" w14:textId="77777777" w:rsidR="00617486" w:rsidRDefault="000E4018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DDD466" w14:textId="77777777" w:rsidR="00617486" w:rsidRDefault="00617486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eastAsia="de-CH"/>
              <w14:ligatures w14:val="none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eastAsia="de-CH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36926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2A05D9" w14:textId="77777777" w:rsidR="00034A7D" w:rsidRDefault="00034A7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006FF6D" w14:textId="7102E817" w:rsidR="00A000FB" w:rsidRDefault="00034A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5096" w:history="1">
            <w:r w:rsidR="00A000FB" w:rsidRPr="00DC2342">
              <w:rPr>
                <w:rStyle w:val="Hyperlink"/>
                <w:noProof/>
              </w:rPr>
              <w:t>Ein Repository klonen</w:t>
            </w:r>
            <w:r w:rsidR="00A000FB">
              <w:rPr>
                <w:noProof/>
                <w:webHidden/>
              </w:rPr>
              <w:tab/>
            </w:r>
            <w:r w:rsidR="00A000FB">
              <w:rPr>
                <w:noProof/>
                <w:webHidden/>
              </w:rPr>
              <w:fldChar w:fldCharType="begin"/>
            </w:r>
            <w:r w:rsidR="00A000FB">
              <w:rPr>
                <w:noProof/>
                <w:webHidden/>
              </w:rPr>
              <w:instrText xml:space="preserve"> PAGEREF _Toc181195096 \h </w:instrText>
            </w:r>
            <w:r w:rsidR="00A000FB">
              <w:rPr>
                <w:noProof/>
                <w:webHidden/>
              </w:rPr>
            </w:r>
            <w:r w:rsidR="00A000FB">
              <w:rPr>
                <w:noProof/>
                <w:webHidden/>
              </w:rPr>
              <w:fldChar w:fldCharType="separate"/>
            </w:r>
            <w:r w:rsidR="00A000FB">
              <w:rPr>
                <w:noProof/>
                <w:webHidden/>
              </w:rPr>
              <w:t>3</w:t>
            </w:r>
            <w:r w:rsidR="00A000FB">
              <w:rPr>
                <w:noProof/>
                <w:webHidden/>
              </w:rPr>
              <w:fldChar w:fldCharType="end"/>
            </w:r>
          </w:hyperlink>
        </w:p>
        <w:p w14:paraId="6781C240" w14:textId="03BF10AE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7" w:history="1">
            <w:r w:rsidRPr="00DC2342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004A" w14:textId="29F3E207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8" w:history="1">
            <w:r w:rsidRPr="00DC2342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1E6E" w14:textId="6FB2479D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099" w:history="1">
            <w:r w:rsidRPr="00DC2342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2C11" w14:textId="444E4D90" w:rsidR="00A000FB" w:rsidRDefault="00A000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81195100" w:history="1">
            <w:r w:rsidRPr="00DC2342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49E6" w14:textId="4B49544D" w:rsidR="00034A7D" w:rsidRDefault="00034A7D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7D32C95A" w14:textId="77777777" w:rsidR="00034A7D" w:rsidRDefault="00034A7D">
      <w:pPr>
        <w:rPr>
          <w:noProof/>
        </w:rPr>
      </w:pPr>
      <w:r>
        <w:rPr>
          <w:noProof/>
        </w:rPr>
        <w:br w:type="page"/>
      </w:r>
    </w:p>
    <w:p w14:paraId="03737B60" w14:textId="77777777" w:rsidR="002C2BBA" w:rsidRPr="002C2BBA" w:rsidRDefault="002C2BBA" w:rsidP="002C2BBA">
      <w:pPr>
        <w:pStyle w:val="berschrift1"/>
        <w:rPr>
          <w:noProof/>
        </w:rPr>
      </w:pPr>
      <w:bookmarkStart w:id="0" w:name="_Toc181195096"/>
      <w:r w:rsidRPr="002C2BBA">
        <w:rPr>
          <w:noProof/>
        </w:rPr>
        <w:lastRenderedPageBreak/>
        <w:t>Ein Repository klonen</w:t>
      </w:r>
      <w:bookmarkEnd w:id="0"/>
    </w:p>
    <w:p w14:paraId="0050C8F4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Navigieren Sie auf GitHub zur Hauptseite des Repositorys.</w:t>
      </w:r>
    </w:p>
    <w:p w14:paraId="3639D929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Klicke oberhalb der Liste der Dateien auf &lt;&gt; Code.</w:t>
      </w:r>
    </w:p>
    <w:p w14:paraId="644CCD4A" w14:textId="77777777" w:rsidR="002C2BBA" w:rsidRPr="002C2BBA" w:rsidRDefault="002C2BBA" w:rsidP="002C2BBA">
      <w:pPr>
        <w:ind w:left="360"/>
        <w:rPr>
          <w:noProof/>
        </w:rPr>
      </w:pPr>
      <w:r w:rsidRPr="002C2BBA">
        <w:rPr>
          <w:noProof/>
        </w:rPr>
        <w:t>Screenshot: Liste der Dateien auf der Startseite eines Repositorys. Die Schaltfläche „Code“ ist orange umrandet.</w:t>
      </w:r>
    </w:p>
    <w:p w14:paraId="716C7E79" w14:textId="77777777" w:rsidR="002C2BBA" w:rsidRPr="002C2BBA" w:rsidRDefault="002C2BBA" w:rsidP="002C2BBA">
      <w:pPr>
        <w:numPr>
          <w:ilvl w:val="0"/>
          <w:numId w:val="2"/>
        </w:numPr>
        <w:rPr>
          <w:noProof/>
        </w:rPr>
      </w:pPr>
      <w:r w:rsidRPr="002C2BBA">
        <w:rPr>
          <w:noProof/>
        </w:rPr>
        <w:t>Kopiere die URL für das Repository.</w:t>
      </w:r>
    </w:p>
    <w:p w14:paraId="6A3CEC0E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Um ein Repository über HTTPS zu klonen, klicke unter „HTTPS“ auf (EInfügen)</w:t>
      </w:r>
    </w:p>
    <w:p w14:paraId="3E38B7EB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Wenn du das Repository mithilfe eines SSH-Schlüssels klonen möchtest, einschließlich eines Zertifikats, das von der SSH-Zertifizierungsstelle deiner Organisation ausgestellt wurde, wähle SSH und dann (Einfügen) aus.</w:t>
      </w:r>
    </w:p>
    <w:p w14:paraId="20F47C41" w14:textId="77777777" w:rsidR="002C2BBA" w:rsidRPr="002C2BBA" w:rsidRDefault="002C2BBA" w:rsidP="002C2BBA">
      <w:pPr>
        <w:numPr>
          <w:ilvl w:val="0"/>
          <w:numId w:val="3"/>
        </w:numPr>
        <w:tabs>
          <w:tab w:val="num" w:pos="720"/>
        </w:tabs>
        <w:rPr>
          <w:noProof/>
        </w:rPr>
      </w:pPr>
      <w:r w:rsidRPr="002C2BBA">
        <w:rPr>
          <w:noProof/>
        </w:rPr>
        <w:t>Um ein Repository über die GitHub CLI zu klonen, klicke auf GitHub CLI und dann auf</w:t>
      </w:r>
    </w:p>
    <w:p w14:paraId="5E4F80D5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Öffne Git Bash.</w:t>
      </w:r>
    </w:p>
    <w:p w14:paraId="2B0E6690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Ändere das aktuelle Arbeitsverzeichnis zum Speicherort, in dem Du das geklonte Verzeichnis haben willst.</w:t>
      </w:r>
    </w:p>
    <w:p w14:paraId="62816D77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Gib git clone ein, und füge dann die zuvor kopierte URL ein.</w:t>
      </w:r>
    </w:p>
    <w:p w14:paraId="1A514F31" w14:textId="77777777" w:rsidR="002C2BBA" w:rsidRPr="002C2BBA" w:rsidRDefault="002C2BBA" w:rsidP="002C2BBA">
      <w:pPr>
        <w:ind w:firstLine="360"/>
        <w:rPr>
          <w:rFonts w:ascii="Rockwell Condensed" w:hAnsi="Rockwell Condensed"/>
          <w:noProof/>
          <w:lang w:val="fr-CH"/>
        </w:rPr>
      </w:pPr>
      <w:r w:rsidRPr="002C2BBA">
        <w:rPr>
          <w:rFonts w:ascii="Rockwell Condensed" w:hAnsi="Rockwell Condensed"/>
          <w:noProof/>
          <w:lang w:val="fr-CH"/>
        </w:rPr>
        <w:t>git clone </w:t>
      </w:r>
      <w:hyperlink r:id="rId8" w:history="1">
        <w:r w:rsidRPr="002C2BBA">
          <w:rPr>
            <w:rStyle w:val="Hyperlink"/>
            <w:rFonts w:ascii="Rockwell Condensed" w:hAnsi="Rockwell Condensed"/>
            <w:noProof/>
            <w:lang w:val="fr-CH"/>
          </w:rPr>
          <w:t>https://github.com/YOUR-USERNAME/YOUR-REPOSITORY</w:t>
        </w:r>
      </w:hyperlink>
    </w:p>
    <w:p w14:paraId="3C57BFED" w14:textId="77777777" w:rsidR="002C2BBA" w:rsidRPr="002C2BBA" w:rsidRDefault="002C2BBA" w:rsidP="002C2BBA">
      <w:pPr>
        <w:numPr>
          <w:ilvl w:val="0"/>
          <w:numId w:val="4"/>
        </w:numPr>
        <w:rPr>
          <w:noProof/>
        </w:rPr>
      </w:pPr>
      <w:r w:rsidRPr="002C2BBA">
        <w:rPr>
          <w:noProof/>
        </w:rPr>
        <w:t>Drücke die EINGABETASTE, um den lokalen Klon zu erstellen.</w:t>
      </w:r>
    </w:p>
    <w:p w14:paraId="0D6AB8A0" w14:textId="77777777" w:rsidR="002C2BBA" w:rsidRPr="002C2BBA" w:rsidRDefault="002C2BBA" w:rsidP="002C2BBA">
      <w:pPr>
        <w:ind w:firstLine="360"/>
        <w:rPr>
          <w:rFonts w:ascii="Rockwell Condensed" w:hAnsi="Rockwell Condensed"/>
          <w:noProof/>
          <w:lang w:val="fr-CH"/>
        </w:rPr>
      </w:pPr>
      <w:r w:rsidRPr="002C2BBA">
        <w:rPr>
          <w:rFonts w:ascii="Rockwell Condensed" w:hAnsi="Rockwell Condensed"/>
          <w:noProof/>
          <w:lang w:val="fr-CH"/>
        </w:rPr>
        <w:t>$ git clone </w:t>
      </w:r>
      <w:hyperlink r:id="rId9" w:history="1">
        <w:r w:rsidRPr="002C2BBA">
          <w:rPr>
            <w:rStyle w:val="Hyperlink"/>
            <w:rFonts w:ascii="Rockwell Condensed" w:hAnsi="Rockwell Condensed"/>
            <w:noProof/>
            <w:lang w:val="fr-CH"/>
          </w:rPr>
          <w:t>https://github.com/YOUR-USERNAME/YOUR-REPOSITORY</w:t>
        </w:r>
      </w:hyperlink>
    </w:p>
    <w:p w14:paraId="52397737" w14:textId="77777777" w:rsidR="002C2BBA" w:rsidRPr="002C2BBA" w:rsidRDefault="002C2BBA" w:rsidP="002C2BBA">
      <w:pPr>
        <w:ind w:left="360"/>
        <w:rPr>
          <w:noProof/>
          <w:lang w:val="fr-CH"/>
        </w:rPr>
      </w:pPr>
      <w:r w:rsidRPr="002C2BBA">
        <w:rPr>
          <w:noProof/>
          <w:lang w:val="fr-CH"/>
        </w:rPr>
        <w:t>Cloning into Spoon-Knife... remote: Counting objects: 10, done. remote: Compressing objects: 100% (8/8), done. remove: Total 10 (delta 1), reused 10 (delta 1) Unpacking objects: 100% (10/10), done.</w:t>
      </w:r>
    </w:p>
    <w:p w14:paraId="206388DE" w14:textId="7203FC4B" w:rsidR="003D0726" w:rsidRDefault="002C2BBA" w:rsidP="00EC5B9F">
      <w:pPr>
        <w:ind w:left="360"/>
        <w:rPr>
          <w:noProof/>
        </w:rPr>
      </w:pPr>
      <w:r w:rsidRPr="002C2BBA">
        <w:rPr>
          <w:noProof/>
        </w:rPr>
        <w:t>Quelle: </w:t>
      </w:r>
      <w:hyperlink r:id="rId10" w:history="1">
        <w:r w:rsidRPr="002C2BBA">
          <w:rPr>
            <w:rStyle w:val="Hyperlink"/>
            <w:noProof/>
          </w:rPr>
          <w:t>Github</w:t>
        </w:r>
      </w:hyperlink>
    </w:p>
    <w:p w14:paraId="74EDEF34" w14:textId="77777777" w:rsidR="00566952" w:rsidRDefault="00566952" w:rsidP="00566952">
      <w:pPr>
        <w:pStyle w:val="berschrift1"/>
        <w:rPr>
          <w:noProof/>
        </w:rPr>
      </w:pPr>
      <w:bookmarkStart w:id="1" w:name="_Toc181195097"/>
      <w:r w:rsidRPr="00566952">
        <w:rPr>
          <w:noProof/>
        </w:rPr>
        <w:lastRenderedPageBreak/>
        <w:t>Einrichtung der Entwicklungsumgebung</w:t>
      </w:r>
      <w:bookmarkEnd w:id="1"/>
    </w:p>
    <w:p w14:paraId="2F675767" w14:textId="02A26D16" w:rsidR="00566952" w:rsidRDefault="00566952" w:rsidP="00566952">
      <w:r>
        <w:t xml:space="preserve">Man soll sowohl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GitBash</w:t>
      </w:r>
      <w:proofErr w:type="spellEnd"/>
      <w:r>
        <w:t xml:space="preserve"> etc.) wie auch Docker installiert haben.</w:t>
      </w:r>
      <w:r w:rsidR="00361902">
        <w:t xml:space="preserve"> Im Docker muss man sich einen Account erstellen.</w:t>
      </w:r>
    </w:p>
    <w:p w14:paraId="541195B1" w14:textId="77777777" w:rsidR="00566952" w:rsidRDefault="00566952" w:rsidP="00566952"/>
    <w:p w14:paraId="7A074162" w14:textId="3D2808BC" w:rsidR="00566952" w:rsidRDefault="00566952" w:rsidP="00566952">
      <w:pPr>
        <w:pStyle w:val="berschrift1"/>
      </w:pPr>
      <w:bookmarkStart w:id="2" w:name="_Toc181195098"/>
      <w:r w:rsidRPr="00566952">
        <w:lastRenderedPageBreak/>
        <w:t>Erstellung der README.md</w:t>
      </w:r>
      <w:bookmarkEnd w:id="2"/>
    </w:p>
    <w:p w14:paraId="110E526F" w14:textId="7DCEC681" w:rsidR="00A02417" w:rsidRPr="00A02417" w:rsidRDefault="00A02417" w:rsidP="00A02417">
      <w:r>
        <w:t xml:space="preserve">Man erstellt zuerst ein neues Textdokument und dann ändert man den Dateinamen sowie </w:t>
      </w:r>
      <w:r w:rsidR="004C5FAC">
        <w:t>die Dateiendung auf «README.</w:t>
      </w:r>
    </w:p>
    <w:p w14:paraId="02A07B23" w14:textId="489CD4AB" w:rsidR="00EC5B9F" w:rsidRDefault="004C5FAC" w:rsidP="00566952">
      <w:pPr>
        <w:pStyle w:val="berschrift1"/>
        <w:rPr>
          <w:noProof/>
        </w:rPr>
      </w:pPr>
      <w:bookmarkStart w:id="3" w:name="_Toc181195099"/>
      <w:r w:rsidRPr="004C5FAC">
        <w:rPr>
          <w:noProof/>
        </w:rPr>
        <w:lastRenderedPageBreak/>
        <w:t>Verwendung von Git (Commit, Push)</w:t>
      </w:r>
      <w:bookmarkEnd w:id="3"/>
    </w:p>
    <w:p w14:paraId="6C3ED25D" w14:textId="5763CCAA" w:rsidR="004C5FAC" w:rsidRDefault="004C5FAC" w:rsidP="004C5FAC">
      <w:proofErr w:type="spellStart"/>
      <w:r>
        <w:t>Git</w:t>
      </w:r>
      <w:proofErr w:type="spellEnd"/>
      <w:r>
        <w:t xml:space="preserve"> Commit: Änderungen werden hier im lokalen Rep</w:t>
      </w:r>
      <w:r w:rsidR="00983622">
        <w:t>o</w:t>
      </w:r>
      <w:r>
        <w:t>sitory gespeichert.</w:t>
      </w:r>
    </w:p>
    <w:p w14:paraId="090F7961" w14:textId="4B9B94A6" w:rsidR="004C5FAC" w:rsidRDefault="004C5FAC" w:rsidP="004C5FAC">
      <w:proofErr w:type="spellStart"/>
      <w:r>
        <w:t>Git</w:t>
      </w:r>
      <w:proofErr w:type="spellEnd"/>
      <w:r>
        <w:t xml:space="preserve"> Push: Lokale Änderungen werden an den Online-Rep</w:t>
      </w:r>
      <w:r w:rsidR="00983622">
        <w:t>o</w:t>
      </w:r>
      <w:r>
        <w:t>s</w:t>
      </w:r>
      <w:r w:rsidR="00983622">
        <w:t>i</w:t>
      </w:r>
      <w:r>
        <w:t>tory geschickt.</w:t>
      </w:r>
    </w:p>
    <w:p w14:paraId="4C8718CA" w14:textId="432044AD" w:rsidR="00F27040" w:rsidRDefault="00F27040" w:rsidP="00F27040">
      <w:pPr>
        <w:pStyle w:val="berschrift1"/>
      </w:pPr>
      <w:bookmarkStart w:id="4" w:name="_Toc181195100"/>
      <w:r w:rsidRPr="00F27040">
        <w:lastRenderedPageBreak/>
        <w:t>Erstellung und Nutzung von Docker-Containern</w:t>
      </w:r>
      <w:bookmarkEnd w:id="4"/>
    </w:p>
    <w:p w14:paraId="39108C5B" w14:textId="587580F9" w:rsidR="00F27040" w:rsidRDefault="00F27040" w:rsidP="00F27040">
      <w:r>
        <w:t xml:space="preserve">Man erstellt ein </w:t>
      </w:r>
      <w:proofErr w:type="spellStart"/>
      <w:r>
        <w:t>Dockerfile</w:t>
      </w:r>
      <w:proofErr w:type="spellEnd"/>
      <w:r>
        <w:t xml:space="preserve"> im Ordnerverzeichnis.</w:t>
      </w:r>
    </w:p>
    <w:p w14:paraId="7E367CD7" w14:textId="2EE1B9F5" w:rsidR="00F27040" w:rsidRDefault="00F27040" w:rsidP="00F27040">
      <w:r>
        <w:t xml:space="preserve">Danach erstellt man aus dem </w:t>
      </w:r>
      <w:proofErr w:type="spellStart"/>
      <w:r>
        <w:t>Dockerfile</w:t>
      </w:r>
      <w:proofErr w:type="spellEnd"/>
      <w:r>
        <w:t xml:space="preserve"> ein Docker-image.</w:t>
      </w:r>
    </w:p>
    <w:p w14:paraId="5C71CED6" w14:textId="366B9665" w:rsidR="00F27040" w:rsidRPr="00F27040" w:rsidRDefault="00F27040" w:rsidP="00F27040">
      <w:r>
        <w:t>Zum Schluss startet man den Container und legt den Port noch fest.</w:t>
      </w:r>
    </w:p>
    <w:sectPr w:rsidR="00F27040" w:rsidRPr="00F27040" w:rsidSect="00CA3D3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15E06" w14:textId="77777777" w:rsidR="006C529C" w:rsidRDefault="006C529C" w:rsidP="00C905C6">
      <w:pPr>
        <w:spacing w:after="0" w:line="240" w:lineRule="auto"/>
      </w:pPr>
      <w:r>
        <w:separator/>
      </w:r>
    </w:p>
  </w:endnote>
  <w:endnote w:type="continuationSeparator" w:id="0">
    <w:p w14:paraId="24DCE774" w14:textId="77777777" w:rsidR="006C529C" w:rsidRDefault="006C529C" w:rsidP="00C9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03827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326F091" w14:textId="4B530B5F" w:rsidR="00C905C6" w:rsidRDefault="00654565" w:rsidP="00654565">
            <w:pPr>
              <w:pStyle w:val="Fuzeile"/>
              <w:jc w:val="right"/>
            </w:pPr>
            <w:r>
              <w:fldChar w:fldCharType="begin"/>
            </w:r>
            <w:r>
              <w:instrText xml:space="preserve"> TIME \@ "dddd, d. MMMM yyyy" </w:instrText>
            </w:r>
            <w:r>
              <w:fldChar w:fldCharType="separate"/>
            </w:r>
            <w:r w:rsidR="00B24FE7">
              <w:rPr>
                <w:noProof/>
              </w:rPr>
              <w:t>Mittwoch, 30. Oktober 2024</w:t>
            </w:r>
            <w:r>
              <w:fldChar w:fldCharType="end"/>
            </w:r>
            <w:r>
              <w:tab/>
            </w:r>
            <w:r w:rsidR="00C905C6">
              <w:rPr>
                <w:lang w:val="de-DE"/>
              </w:rPr>
              <w:tab/>
              <w:t xml:space="preserve">Seite </w:t>
            </w:r>
            <w:r w:rsidR="00C905C6">
              <w:rPr>
                <w:b/>
                <w:bCs/>
              </w:rPr>
              <w:fldChar w:fldCharType="begin"/>
            </w:r>
            <w:r w:rsidR="00C905C6">
              <w:rPr>
                <w:b/>
                <w:bCs/>
              </w:rPr>
              <w:instrText>PAGE</w:instrText>
            </w:r>
            <w:r w:rsidR="00C905C6">
              <w:rPr>
                <w:b/>
                <w:bCs/>
              </w:rPr>
              <w:fldChar w:fldCharType="separate"/>
            </w:r>
            <w:r w:rsidR="00C905C6">
              <w:rPr>
                <w:b/>
                <w:bCs/>
                <w:lang w:val="de-DE"/>
              </w:rPr>
              <w:t>2</w:t>
            </w:r>
            <w:r w:rsidR="00C905C6">
              <w:rPr>
                <w:b/>
                <w:bCs/>
              </w:rPr>
              <w:fldChar w:fldCharType="end"/>
            </w:r>
            <w:r w:rsidR="00C905C6">
              <w:rPr>
                <w:lang w:val="de-DE"/>
              </w:rPr>
              <w:t xml:space="preserve"> von </w:t>
            </w:r>
            <w:r w:rsidR="00C905C6">
              <w:rPr>
                <w:b/>
                <w:bCs/>
              </w:rPr>
              <w:fldChar w:fldCharType="begin"/>
            </w:r>
            <w:r w:rsidR="00C905C6">
              <w:rPr>
                <w:b/>
                <w:bCs/>
              </w:rPr>
              <w:instrText>NUMPAGES</w:instrText>
            </w:r>
            <w:r w:rsidR="00C905C6">
              <w:rPr>
                <w:b/>
                <w:bCs/>
              </w:rPr>
              <w:fldChar w:fldCharType="separate"/>
            </w:r>
            <w:r w:rsidR="00C905C6">
              <w:rPr>
                <w:b/>
                <w:bCs/>
                <w:lang w:val="de-DE"/>
              </w:rPr>
              <w:t>2</w:t>
            </w:r>
            <w:r w:rsidR="00C905C6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0BF6F" w14:textId="77777777" w:rsidR="006C529C" w:rsidRDefault="006C529C" w:rsidP="00C905C6">
      <w:pPr>
        <w:spacing w:after="0" w:line="240" w:lineRule="auto"/>
      </w:pPr>
      <w:r>
        <w:separator/>
      </w:r>
    </w:p>
  </w:footnote>
  <w:footnote w:type="continuationSeparator" w:id="0">
    <w:p w14:paraId="7446C9D5" w14:textId="77777777" w:rsidR="006C529C" w:rsidRDefault="006C529C" w:rsidP="00C9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9171" w14:textId="14EFA515" w:rsidR="00C905C6" w:rsidRDefault="004C5FAC">
    <w:pPr>
      <w:pStyle w:val="Kopfzeile"/>
    </w:pPr>
    <w:proofErr w:type="spellStart"/>
    <w:r>
      <w:t>Git</w:t>
    </w:r>
    <w:proofErr w:type="spellEnd"/>
    <w:r w:rsidR="00C905C6">
      <w:tab/>
    </w:r>
    <w:r w:rsidR="00C905C6">
      <w:tab/>
      <w:t>Kaveen Kanesalingam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D4EFD"/>
    <w:multiLevelType w:val="multilevel"/>
    <w:tmpl w:val="F9DE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2B7F"/>
    <w:multiLevelType w:val="hybridMultilevel"/>
    <w:tmpl w:val="BC58F64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9450E"/>
    <w:multiLevelType w:val="multilevel"/>
    <w:tmpl w:val="E5CC7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27472"/>
    <w:multiLevelType w:val="hybridMultilevel"/>
    <w:tmpl w:val="0C1E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73386"/>
    <w:multiLevelType w:val="multilevel"/>
    <w:tmpl w:val="A2AA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930852">
    <w:abstractNumId w:val="1"/>
  </w:num>
  <w:num w:numId="2" w16cid:durableId="1100298788">
    <w:abstractNumId w:val="4"/>
  </w:num>
  <w:num w:numId="3" w16cid:durableId="1240099305">
    <w:abstractNumId w:val="0"/>
  </w:num>
  <w:num w:numId="4" w16cid:durableId="1601907887">
    <w:abstractNumId w:val="2"/>
  </w:num>
  <w:num w:numId="5" w16cid:durableId="1277181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BA"/>
    <w:rsid w:val="00034A7D"/>
    <w:rsid w:val="000E4018"/>
    <w:rsid w:val="00122C4D"/>
    <w:rsid w:val="002C2BBA"/>
    <w:rsid w:val="00361902"/>
    <w:rsid w:val="003D0726"/>
    <w:rsid w:val="00490639"/>
    <w:rsid w:val="004A2F5A"/>
    <w:rsid w:val="004C5FAC"/>
    <w:rsid w:val="004E34E6"/>
    <w:rsid w:val="00566952"/>
    <w:rsid w:val="005803EE"/>
    <w:rsid w:val="00583F6C"/>
    <w:rsid w:val="00617486"/>
    <w:rsid w:val="00654565"/>
    <w:rsid w:val="006C529C"/>
    <w:rsid w:val="006C6777"/>
    <w:rsid w:val="00710AE7"/>
    <w:rsid w:val="00831F93"/>
    <w:rsid w:val="008D6B38"/>
    <w:rsid w:val="008F3E0D"/>
    <w:rsid w:val="00983622"/>
    <w:rsid w:val="009956E7"/>
    <w:rsid w:val="00A000FB"/>
    <w:rsid w:val="00A02417"/>
    <w:rsid w:val="00A30128"/>
    <w:rsid w:val="00A84A59"/>
    <w:rsid w:val="00A96E1F"/>
    <w:rsid w:val="00B24FE7"/>
    <w:rsid w:val="00BB6AFE"/>
    <w:rsid w:val="00BD4C9A"/>
    <w:rsid w:val="00C16C17"/>
    <w:rsid w:val="00C52CCB"/>
    <w:rsid w:val="00C905C6"/>
    <w:rsid w:val="00C96EFE"/>
    <w:rsid w:val="00CA3D35"/>
    <w:rsid w:val="00CE53AF"/>
    <w:rsid w:val="00D04317"/>
    <w:rsid w:val="00DB6C77"/>
    <w:rsid w:val="00E13CB6"/>
    <w:rsid w:val="00E72092"/>
    <w:rsid w:val="00EC3875"/>
    <w:rsid w:val="00EC5B9F"/>
    <w:rsid w:val="00EE1C36"/>
    <w:rsid w:val="00F27040"/>
    <w:rsid w:val="00F6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CB1017"/>
  <w15:chartTrackingRefBased/>
  <w15:docId w15:val="{FA944299-0187-43F7-B914-0CC74FC6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D6B38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F5A"/>
    <w:pPr>
      <w:keepNext/>
      <w:keepLines/>
      <w:spacing w:before="40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6B38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0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5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5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5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5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5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5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5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05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05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5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05C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90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05C6"/>
  </w:style>
  <w:style w:type="paragraph" w:styleId="Fuzeile">
    <w:name w:val="footer"/>
    <w:basedOn w:val="Standard"/>
    <w:link w:val="FuzeileZchn"/>
    <w:uiPriority w:val="99"/>
    <w:unhideWhenUsed/>
    <w:rsid w:val="00C90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05C6"/>
  </w:style>
  <w:style w:type="paragraph" w:styleId="KeinLeerraum">
    <w:name w:val="No Spacing"/>
    <w:link w:val="KeinLeerraumZchn"/>
    <w:uiPriority w:val="1"/>
    <w:qFormat/>
    <w:rsid w:val="006C6777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C6777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6777"/>
    <w:pPr>
      <w:pageBreakBefore w:val="0"/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6C67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C677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C677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5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09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de/repositories/creating-and-managing-repositories/cloning-a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R-USERNAME/YOUR-REPOSITOR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jee\Documents\Benutzerdefinierte%20Office-Vorlagen\kanesalingam_kaveen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48AE-3C5B-4966-A2A6-61E6FD3F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kanesalingam_kaveen_vorlage.dotx</Template>
  <TotalTime>0</TotalTime>
  <Pages>7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Kaveen Kanesalingam</dc:creator>
  <cp:keywords/>
  <dc:description/>
  <cp:lastModifiedBy>kaveen.kanesalingam</cp:lastModifiedBy>
  <cp:revision>2</cp:revision>
  <dcterms:created xsi:type="dcterms:W3CDTF">2024-10-30T14:38:00Z</dcterms:created>
  <dcterms:modified xsi:type="dcterms:W3CDTF">2024-10-30T14:38:00Z</dcterms:modified>
</cp:coreProperties>
</file>